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DE" w:rsidRDefault="006728D9">
      <w:r>
        <w:t>Schiffe versenken</w:t>
      </w:r>
      <w:r w:rsidR="006659D3">
        <w:t>#</w:t>
      </w:r>
    </w:p>
    <w:p w:rsidR="006659D3" w:rsidRDefault="006659D3"/>
    <w:p w:rsidR="006659D3" w:rsidRDefault="006659D3"/>
    <w:p w:rsidR="006659D3" w:rsidRDefault="006659D3">
      <w:r>
        <w:t>Test für den fabi</w:t>
      </w:r>
      <w:bookmarkStart w:id="0" w:name="_GoBack"/>
      <w:bookmarkEnd w:id="0"/>
    </w:p>
    <w:sectPr w:rsidR="006659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27"/>
    <w:rsid w:val="003C5397"/>
    <w:rsid w:val="00657386"/>
    <w:rsid w:val="006659D3"/>
    <w:rsid w:val="006728D9"/>
    <w:rsid w:val="006D16DE"/>
    <w:rsid w:val="00A11F27"/>
    <w:rsid w:val="00B5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B8BF"/>
  <w15:chartTrackingRefBased/>
  <w15:docId w15:val="{00BBEDB7-73FD-4326-9550-018CA462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B3203C0E.dotm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bib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Göhl</dc:creator>
  <cp:keywords/>
  <dc:description/>
  <cp:lastModifiedBy>Eric Prüßing</cp:lastModifiedBy>
  <cp:revision>5</cp:revision>
  <dcterms:created xsi:type="dcterms:W3CDTF">2018-10-02T09:34:00Z</dcterms:created>
  <dcterms:modified xsi:type="dcterms:W3CDTF">2018-10-10T06:34:00Z</dcterms:modified>
</cp:coreProperties>
</file>